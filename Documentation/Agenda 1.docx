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0599AA50" w:rsidR="00575B64" w:rsidRPr="00D034EA" w:rsidRDefault="00984B86">
      <w:pPr>
        <w:pStyle w:val="MeetingTitle"/>
        <w:rPr>
          <w:sz w:val="22"/>
        </w:rPr>
      </w:pPr>
      <w:r>
        <w:rPr>
          <w:sz w:val="22"/>
        </w:rPr>
        <w:t>Introduction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10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0C739DB7" w:rsidR="00575B64" w:rsidRPr="00D034EA" w:rsidRDefault="00984B86">
          <w:pPr>
            <w:pStyle w:val="DateTime"/>
            <w:rPr>
              <w:sz w:val="22"/>
            </w:rPr>
          </w:pPr>
          <w:r>
            <w:rPr>
              <w:sz w:val="22"/>
            </w:rPr>
            <w:t>1/10/2020</w:t>
          </w:r>
        </w:p>
      </w:sdtContent>
    </w:sdt>
    <w:p w14:paraId="600F142E" w14:textId="654920AF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[12:00 – 1:00pm]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70FB64DB" w14:textId="6BDA21F7" w:rsidR="00F474AC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p w14:paraId="5961A9CA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27"/>
        <w:gridCol w:w="2872"/>
      </w:tblGrid>
      <w:tr w:rsidR="00575B64" w:rsidRPr="00D034EA" w14:paraId="7033E23F" w14:textId="77777777">
        <w:tc>
          <w:tcPr>
            <w:tcW w:w="2088" w:type="dxa"/>
          </w:tcPr>
          <w:p w14:paraId="12BB93F6" w14:textId="0F04E68B" w:rsidR="00575B64" w:rsidRPr="00D034EA" w:rsidRDefault="00F7077E">
            <w:pPr>
              <w:pStyle w:val="Event"/>
              <w:rPr>
                <w:sz w:val="22"/>
              </w:rPr>
            </w:pPr>
            <w:r w:rsidRPr="00A36EF7">
              <w:rPr>
                <w:sz w:val="16"/>
                <w:szCs w:val="16"/>
              </w:rPr>
              <w:t xml:space="preserve">12:00pm </w:t>
            </w:r>
            <w:r w:rsidR="00A36EF7" w:rsidRPr="00A36EF7">
              <w:rPr>
                <w:sz w:val="16"/>
                <w:szCs w:val="16"/>
              </w:rPr>
              <w:t>–</w:t>
            </w:r>
            <w:r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12:</w:t>
            </w:r>
            <w:r w:rsidR="002E2C57">
              <w:rPr>
                <w:sz w:val="16"/>
                <w:szCs w:val="16"/>
              </w:rPr>
              <w:t>1</w:t>
            </w:r>
            <w:r w:rsidR="00A36EF7" w:rsidRPr="00A36EF7">
              <w:rPr>
                <w:sz w:val="16"/>
                <w:szCs w:val="16"/>
              </w:rPr>
              <w:t>0pm</w:t>
            </w:r>
          </w:p>
        </w:tc>
        <w:tc>
          <w:tcPr>
            <w:tcW w:w="3816" w:type="dxa"/>
          </w:tcPr>
          <w:p w14:paraId="73B77BA0" w14:textId="77777777" w:rsidR="00575B64" w:rsidRDefault="00022AD9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Introduction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0EB8234C" w14:textId="67A95488" w:rsidR="002E2C57" w:rsidRP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</w:tc>
        <w:tc>
          <w:tcPr>
            <w:tcW w:w="2952" w:type="dxa"/>
          </w:tcPr>
          <w:p w14:paraId="25B01C21" w14:textId="6E910E89" w:rsidR="00575B64" w:rsidRPr="00D034EA" w:rsidRDefault="003930E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6D40B1EB" w:rsidR="00575B64" w:rsidRPr="00867116" w:rsidRDefault="007B141D">
            <w:pPr>
              <w:pStyle w:val="Event"/>
              <w:rPr>
                <w:sz w:val="16"/>
                <w:szCs w:val="16"/>
              </w:rPr>
            </w:pPr>
            <w:r w:rsidRPr="00867116">
              <w:rPr>
                <w:sz w:val="16"/>
                <w:szCs w:val="16"/>
              </w:rPr>
              <w:t>12:</w:t>
            </w:r>
            <w:r w:rsidR="00741BA2" w:rsidRPr="00867116">
              <w:rPr>
                <w:sz w:val="16"/>
                <w:szCs w:val="16"/>
              </w:rPr>
              <w:t>15pm – 12:</w:t>
            </w:r>
            <w:r w:rsidR="00867116" w:rsidRPr="00867116">
              <w:rPr>
                <w:sz w:val="16"/>
                <w:szCs w:val="16"/>
              </w:rPr>
              <w:t>45pm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646D2BF3" w:rsidR="00575B64" w:rsidRPr="00D034EA" w:rsidRDefault="00022AD9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Needs Assessment</w:t>
            </w:r>
          </w:p>
          <w:p w14:paraId="411D6F9F" w14:textId="2505E91B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Katrine Leighton</w:t>
            </w:r>
          </w:p>
        </w:tc>
        <w:tc>
          <w:tcPr>
            <w:tcW w:w="2952" w:type="dxa"/>
          </w:tcPr>
          <w:p w14:paraId="3A2F7B4A" w14:textId="747444E2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128D9336" w:rsidR="00575B64" w:rsidRPr="00D034EA" w:rsidRDefault="00867116">
            <w:pPr>
              <w:pStyle w:val="Event"/>
              <w:rPr>
                <w:sz w:val="22"/>
              </w:rPr>
            </w:pPr>
            <w:r w:rsidRPr="00867116">
              <w:rPr>
                <w:sz w:val="16"/>
                <w:szCs w:val="16"/>
              </w:rPr>
              <w:t>12:</w:t>
            </w:r>
            <w:r>
              <w:rPr>
                <w:sz w:val="16"/>
                <w:szCs w:val="16"/>
              </w:rPr>
              <w:t>4</w:t>
            </w:r>
            <w:r w:rsidRPr="00867116">
              <w:rPr>
                <w:sz w:val="16"/>
                <w:szCs w:val="16"/>
              </w:rPr>
              <w:t>5pm – 12:5</w:t>
            </w:r>
            <w:r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pm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0E572F88" w14:textId="383A9243" w:rsidR="009C0276" w:rsidRPr="00D034EA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</w:tc>
        <w:tc>
          <w:tcPr>
            <w:tcW w:w="2952" w:type="dxa"/>
          </w:tcPr>
          <w:p w14:paraId="41C72110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015F1091" w14:textId="18B93DD3" w:rsidR="00575B64" w:rsidRPr="00D034EA" w:rsidRDefault="0086711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699C3AD9" w:rsidR="00575B64" w:rsidRPr="00D034EA" w:rsidRDefault="00AF3B3B">
            <w:pPr>
              <w:pStyle w:val="Event"/>
              <w:rPr>
                <w:rStyle w:val="PlaceholderText"/>
                <w:color w:val="auto"/>
                <w:sz w:val="22"/>
              </w:rPr>
            </w:pPr>
            <w:r w:rsidRPr="00867116">
              <w:rPr>
                <w:sz w:val="16"/>
                <w:szCs w:val="16"/>
              </w:rPr>
              <w:t>12:5</w:t>
            </w:r>
            <w:r w:rsidR="005E60A9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pm – 1:</w:t>
            </w:r>
            <w:r w:rsidR="005E60A9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pm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F753A04" w:rsidR="00575B64" w:rsidRPr="00D034EA" w:rsidRDefault="002E0EF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7727D718" w:rsidR="00575B64" w:rsidRDefault="00CA66E5">
      <w:pPr>
        <w:pStyle w:val="AdditionalInformation"/>
      </w:pPr>
      <w:r>
        <w:rPr>
          <w:sz w:val="22"/>
        </w:rPr>
        <w:t>NA</w:t>
      </w:r>
      <w:bookmarkStart w:id="0" w:name="_GoBack"/>
      <w:bookmarkEnd w:id="0"/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D561A" w14:textId="77777777" w:rsidR="0062025E" w:rsidRDefault="0062025E">
      <w:r>
        <w:separator/>
      </w:r>
    </w:p>
  </w:endnote>
  <w:endnote w:type="continuationSeparator" w:id="0">
    <w:p w14:paraId="5EC09136" w14:textId="77777777" w:rsidR="0062025E" w:rsidRDefault="0062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F4B45" w14:textId="77777777" w:rsidR="0062025E" w:rsidRDefault="0062025E">
      <w:r>
        <w:separator/>
      </w:r>
    </w:p>
  </w:footnote>
  <w:footnote w:type="continuationSeparator" w:id="0">
    <w:p w14:paraId="115B37C2" w14:textId="77777777" w:rsidR="0062025E" w:rsidRDefault="00620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72C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C1E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84AB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4E6A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131ABE"/>
    <w:rsid w:val="002E0EF7"/>
    <w:rsid w:val="002E2C57"/>
    <w:rsid w:val="003930E1"/>
    <w:rsid w:val="00563D1D"/>
    <w:rsid w:val="00575B64"/>
    <w:rsid w:val="005E60A9"/>
    <w:rsid w:val="005E7814"/>
    <w:rsid w:val="0062025E"/>
    <w:rsid w:val="00741BA2"/>
    <w:rsid w:val="007B141D"/>
    <w:rsid w:val="00867116"/>
    <w:rsid w:val="008D7E4B"/>
    <w:rsid w:val="0096338A"/>
    <w:rsid w:val="00980A97"/>
    <w:rsid w:val="00984B86"/>
    <w:rsid w:val="009C0276"/>
    <w:rsid w:val="00A00D3C"/>
    <w:rsid w:val="00A36EF7"/>
    <w:rsid w:val="00AF3B3B"/>
    <w:rsid w:val="00CA66E5"/>
    <w:rsid w:val="00D034EA"/>
    <w:rsid w:val="00E332D7"/>
    <w:rsid w:val="00EB458F"/>
    <w:rsid w:val="00F43FAD"/>
    <w:rsid w:val="00F474AC"/>
    <w:rsid w:val="00F7077E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8E2F85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2020-01-10T00:00:00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3BA21C-4C40-4354-B133-1EF72EA8D692}">
  <ds:schemaRefs>
    <ds:schemaRef ds:uri="2ea347a2-f1b4-44f6-85c5-9da0d33efc38"/>
    <ds:schemaRef ds:uri="http://purl.org/dc/elements/1.1/"/>
    <ds:schemaRef ds:uri="http://schemas.microsoft.com/office/2006/metadata/properties"/>
    <ds:schemaRef ds:uri="d3e552d2-e999-40e7-afa6-0b87ae6e029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115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Gonzalez Velandia,Javier</cp:lastModifiedBy>
  <cp:revision>21</cp:revision>
  <cp:lastPrinted>2006-08-01T17:47:00Z</cp:lastPrinted>
  <dcterms:created xsi:type="dcterms:W3CDTF">2020-01-10T13:37:00Z</dcterms:created>
  <dcterms:modified xsi:type="dcterms:W3CDTF">2020-01-10T15:31:00Z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