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C58A" w14:textId="0599AA50" w:rsidR="00575B64" w:rsidRPr="00D034EA" w:rsidRDefault="00984B86">
      <w:pPr>
        <w:pStyle w:val="MeetingTitle"/>
        <w:rPr>
          <w:sz w:val="22"/>
        </w:rPr>
      </w:pPr>
      <w:r>
        <w:rPr>
          <w:sz w:val="22"/>
        </w:rPr>
        <w:t>Introduction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2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01C6B" w14:textId="4FA152E0" w:rsidR="00575B64" w:rsidRPr="00D034EA" w:rsidRDefault="00603DE7">
          <w:pPr>
            <w:pStyle w:val="DateTime"/>
            <w:rPr>
              <w:sz w:val="22"/>
            </w:rPr>
          </w:pPr>
          <w:r>
            <w:rPr>
              <w:sz w:val="22"/>
            </w:rPr>
            <w:t>2/24/2020</w:t>
          </w:r>
        </w:p>
      </w:sdtContent>
    </w:sdt>
    <w:p w14:paraId="600F142E" w14:textId="71DAB561" w:rsidR="00575B64" w:rsidRPr="00D034EA" w:rsidRDefault="00984B86">
      <w:pPr>
        <w:pStyle w:val="DateTime"/>
        <w:rPr>
          <w:sz w:val="22"/>
        </w:rPr>
      </w:pPr>
      <w:r>
        <w:rPr>
          <w:sz w:val="22"/>
        </w:rPr>
        <w:t>[1</w:t>
      </w:r>
      <w:r w:rsidR="00603DE7">
        <w:rPr>
          <w:sz w:val="22"/>
        </w:rPr>
        <w:t>0</w:t>
      </w:r>
      <w:r>
        <w:rPr>
          <w:sz w:val="22"/>
        </w:rPr>
        <w:t>:00 – 1</w:t>
      </w:r>
      <w:r w:rsidR="00603DE7">
        <w:rPr>
          <w:sz w:val="22"/>
        </w:rPr>
        <w:t>0</w:t>
      </w:r>
      <w:r>
        <w:rPr>
          <w:sz w:val="22"/>
        </w:rPr>
        <w:t>:</w:t>
      </w:r>
      <w:r w:rsidR="00603DE7">
        <w:rPr>
          <w:sz w:val="22"/>
        </w:rPr>
        <w:t>3</w:t>
      </w:r>
      <w:r>
        <w:rPr>
          <w:sz w:val="22"/>
        </w:rPr>
        <w:t>0pm]</w:t>
      </w:r>
    </w:p>
    <w:p w14:paraId="3D860459" w14:textId="35F3D459" w:rsidR="00575B64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F474AC">
        <w:rPr>
          <w:sz w:val="22"/>
        </w:rPr>
        <w:t>Javier Gonzalez</w:t>
      </w:r>
    </w:p>
    <w:p w14:paraId="66263717" w14:textId="7C98121A" w:rsidR="00F474AC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Chris Fredericks</w:t>
      </w:r>
    </w:p>
    <w:p w14:paraId="70FB64DB" w14:textId="6BDA21F7" w:rsidR="00F474AC" w:rsidRPr="00D034EA" w:rsidRDefault="00F474AC">
      <w:pPr>
        <w:pStyle w:val="AgendaInformation"/>
        <w:rPr>
          <w:sz w:val="22"/>
        </w:rPr>
      </w:pPr>
      <w:r>
        <w:rPr>
          <w:sz w:val="22"/>
        </w:rPr>
        <w:tab/>
        <w:t xml:space="preserve">      Katrina </w:t>
      </w:r>
      <w:r w:rsidR="00067484">
        <w:rPr>
          <w:sz w:val="22"/>
        </w:rPr>
        <w:t>Leighton</w:t>
      </w:r>
    </w:p>
    <w:p w14:paraId="5961A9CA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3"/>
        <w:gridCol w:w="3722"/>
        <w:gridCol w:w="2875"/>
      </w:tblGrid>
      <w:tr w:rsidR="00575B64" w:rsidRPr="00D034EA" w14:paraId="7033E23F" w14:textId="77777777">
        <w:tc>
          <w:tcPr>
            <w:tcW w:w="2088" w:type="dxa"/>
          </w:tcPr>
          <w:p w14:paraId="12BB93F6" w14:textId="02C7303E" w:rsidR="00575B64" w:rsidRPr="00D034EA" w:rsidRDefault="00F7077E">
            <w:pPr>
              <w:pStyle w:val="Event"/>
              <w:rPr>
                <w:sz w:val="22"/>
              </w:rPr>
            </w:pPr>
            <w:r w:rsidRPr="00A36EF7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A36EF7">
              <w:rPr>
                <w:sz w:val="16"/>
                <w:szCs w:val="16"/>
              </w:rPr>
              <w:t>:00</w:t>
            </w:r>
            <w:r w:rsidR="00603DE7">
              <w:rPr>
                <w:sz w:val="16"/>
                <w:szCs w:val="16"/>
              </w:rPr>
              <w:t>am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–</w:t>
            </w:r>
            <w:r w:rsidRPr="00A36EF7">
              <w:rPr>
                <w:sz w:val="16"/>
                <w:szCs w:val="16"/>
              </w:rPr>
              <w:t xml:space="preserve"> </w:t>
            </w:r>
            <w:r w:rsidR="00A36EF7" w:rsidRPr="00A36EF7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="00A36EF7" w:rsidRPr="00A36EF7">
              <w:rPr>
                <w:sz w:val="16"/>
                <w:szCs w:val="16"/>
              </w:rPr>
              <w:t>:</w:t>
            </w:r>
            <w:r w:rsidR="002E2C57">
              <w:rPr>
                <w:sz w:val="16"/>
                <w:szCs w:val="16"/>
              </w:rPr>
              <w:t>1</w:t>
            </w:r>
            <w:r w:rsidR="00A36EF7" w:rsidRPr="00A36EF7">
              <w:rPr>
                <w:sz w:val="16"/>
                <w:szCs w:val="16"/>
              </w:rPr>
              <w:t>0</w:t>
            </w:r>
            <w:r w:rsidR="00603DE7">
              <w:rPr>
                <w:sz w:val="16"/>
                <w:szCs w:val="16"/>
              </w:rPr>
              <w:t>a</w:t>
            </w:r>
            <w:r w:rsidR="00A36EF7" w:rsidRPr="00A36EF7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73B77BA0" w14:textId="0FC45A39" w:rsidR="00575B64" w:rsidRDefault="00603DE7" w:rsidP="00980A9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Review Campus, Category, and Status pages</w:t>
            </w:r>
          </w:p>
          <w:p w14:paraId="1142605E" w14:textId="77777777" w:rsid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Chris Fredericks </w:t>
            </w:r>
          </w:p>
          <w:p w14:paraId="0EB8234C" w14:textId="67A95488" w:rsidR="002E2C57" w:rsidRPr="002E2C57" w:rsidRDefault="002E2C57" w:rsidP="00980A97">
            <w:pPr>
              <w:pStyle w:val="Event-Bold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Javier Gonzalez</w:t>
            </w:r>
          </w:p>
        </w:tc>
        <w:tc>
          <w:tcPr>
            <w:tcW w:w="2952" w:type="dxa"/>
          </w:tcPr>
          <w:p w14:paraId="25B01C21" w14:textId="6E910E89" w:rsidR="00575B64" w:rsidRPr="00D034EA" w:rsidRDefault="003930E1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4A99881E" w14:textId="77777777">
        <w:tc>
          <w:tcPr>
            <w:tcW w:w="2088" w:type="dxa"/>
          </w:tcPr>
          <w:p w14:paraId="117B76F0" w14:textId="73567F23" w:rsidR="00575B64" w:rsidRPr="00867116" w:rsidRDefault="007B141D">
            <w:pPr>
              <w:pStyle w:val="Event"/>
              <w:rPr>
                <w:sz w:val="16"/>
                <w:szCs w:val="16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741BA2"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0a</w:t>
            </w:r>
            <w:r w:rsidR="00741BA2"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="00741BA2"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20a</w:t>
            </w:r>
            <w:r w:rsidR="00867116" w:rsidRPr="00867116">
              <w:rPr>
                <w:sz w:val="16"/>
                <w:szCs w:val="16"/>
              </w:rPr>
              <w:t>m</w:t>
            </w:r>
            <w:r w:rsidR="00741BA2" w:rsidRPr="008671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16" w:type="dxa"/>
          </w:tcPr>
          <w:p w14:paraId="488E85F7" w14:textId="2DBEB3D4" w:rsidR="00575B64" w:rsidRPr="00D034EA" w:rsidRDefault="00603DE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Discuss next sprint</w:t>
            </w:r>
            <w:bookmarkStart w:id="0" w:name="_GoBack"/>
            <w:bookmarkEnd w:id="0"/>
          </w:p>
          <w:p w14:paraId="411D6F9F" w14:textId="2505E91B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Katrine Leighton</w:t>
            </w:r>
          </w:p>
        </w:tc>
        <w:tc>
          <w:tcPr>
            <w:tcW w:w="2952" w:type="dxa"/>
          </w:tcPr>
          <w:p w14:paraId="3A2F7B4A" w14:textId="747444E2" w:rsidR="00575B64" w:rsidRPr="00D034EA" w:rsidRDefault="002E2C5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370B3DB4" w14:textId="77777777">
        <w:tc>
          <w:tcPr>
            <w:tcW w:w="2088" w:type="dxa"/>
          </w:tcPr>
          <w:p w14:paraId="7F07D69D" w14:textId="29A945FE" w:rsidR="00575B64" w:rsidRPr="00D034EA" w:rsidRDefault="00867116">
            <w:pPr>
              <w:pStyle w:val="Event"/>
              <w:rPr>
                <w:sz w:val="22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20a</w:t>
            </w:r>
            <w:r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25a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AC13E91" w14:textId="74E5EE29" w:rsidR="00575B64" w:rsidRPr="00D034EA" w:rsidRDefault="00867116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Questions</w:t>
            </w:r>
          </w:p>
          <w:p w14:paraId="7A76FEAC" w14:textId="77777777" w:rsidR="00575B64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Chris Fredericks</w:t>
            </w:r>
          </w:p>
          <w:p w14:paraId="0E572F88" w14:textId="383A9243" w:rsidR="009C0276" w:rsidRPr="00D034EA" w:rsidRDefault="009C0276" w:rsidP="009C027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Javier Gonzalez</w:t>
            </w:r>
          </w:p>
        </w:tc>
        <w:tc>
          <w:tcPr>
            <w:tcW w:w="2952" w:type="dxa"/>
          </w:tcPr>
          <w:p w14:paraId="41C72110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015F1091" w14:textId="18B93DD3" w:rsidR="00575B64" w:rsidRPr="00D034EA" w:rsidRDefault="00867116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  <w:tr w:rsidR="00575B64" w:rsidRPr="00D034EA" w14:paraId="20530096" w14:textId="77777777">
        <w:tc>
          <w:tcPr>
            <w:tcW w:w="2088" w:type="dxa"/>
          </w:tcPr>
          <w:p w14:paraId="454AF09E" w14:textId="62BDA0A1" w:rsidR="00575B64" w:rsidRPr="00D034EA" w:rsidRDefault="00AF3B3B">
            <w:pPr>
              <w:pStyle w:val="Event"/>
              <w:rPr>
                <w:rStyle w:val="PlaceholderText"/>
                <w:color w:val="auto"/>
                <w:sz w:val="22"/>
              </w:rPr>
            </w:pPr>
            <w:r w:rsidRPr="00867116">
              <w:rPr>
                <w:sz w:val="16"/>
                <w:szCs w:val="16"/>
              </w:rPr>
              <w:t>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25a</w:t>
            </w:r>
            <w:r w:rsidRPr="00867116">
              <w:rPr>
                <w:sz w:val="16"/>
                <w:szCs w:val="16"/>
              </w:rPr>
              <w:t>m – 1</w:t>
            </w:r>
            <w:r w:rsidR="00603DE7">
              <w:rPr>
                <w:sz w:val="16"/>
                <w:szCs w:val="16"/>
              </w:rPr>
              <w:t>0</w:t>
            </w:r>
            <w:r w:rsidRPr="00867116">
              <w:rPr>
                <w:sz w:val="16"/>
                <w:szCs w:val="16"/>
              </w:rPr>
              <w:t>:</w:t>
            </w:r>
            <w:r w:rsidR="00603DE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  <w:r w:rsidR="00603DE7">
              <w:rPr>
                <w:sz w:val="16"/>
                <w:szCs w:val="16"/>
              </w:rPr>
              <w:t>a</w:t>
            </w:r>
            <w:r w:rsidRPr="00867116">
              <w:rPr>
                <w:sz w:val="16"/>
                <w:szCs w:val="16"/>
              </w:rPr>
              <w:t>m</w:t>
            </w:r>
          </w:p>
        </w:tc>
        <w:tc>
          <w:tcPr>
            <w:tcW w:w="3816" w:type="dxa"/>
          </w:tcPr>
          <w:p w14:paraId="66FDB49D" w14:textId="7F6A4E5C" w:rsidR="00575B64" w:rsidRPr="00D034EA" w:rsidRDefault="002E0EF7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Next meeting planning</w:t>
            </w:r>
          </w:p>
          <w:p w14:paraId="2E06D55C" w14:textId="568550F6" w:rsidR="00575B64" w:rsidRPr="00D034EA" w:rsidRDefault="00575B64">
            <w:pPr>
              <w:pStyle w:val="Event"/>
              <w:rPr>
                <w:sz w:val="22"/>
              </w:rPr>
            </w:pPr>
          </w:p>
        </w:tc>
        <w:tc>
          <w:tcPr>
            <w:tcW w:w="2952" w:type="dxa"/>
          </w:tcPr>
          <w:p w14:paraId="002180B3" w14:textId="2F753A04" w:rsidR="00575B64" w:rsidRPr="00D034EA" w:rsidRDefault="002E0EF7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Room 223</w:t>
            </w:r>
          </w:p>
        </w:tc>
      </w:tr>
    </w:tbl>
    <w:p w14:paraId="2B4A3EC1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5A56462E" w14:textId="7727D718" w:rsidR="00575B64" w:rsidRDefault="00CA66E5">
      <w:pPr>
        <w:pStyle w:val="AdditionalInformation"/>
      </w:pPr>
      <w:r>
        <w:rPr>
          <w:sz w:val="22"/>
        </w:rPr>
        <w:t>NA</w:t>
      </w:r>
    </w:p>
    <w:sectPr w:rsidR="00575B64" w:rsidSect="00575B64">
      <w:headerReference w:type="default" r:id="rId11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EFD4A" w14:textId="77777777" w:rsidR="003805DF" w:rsidRDefault="003805DF">
      <w:r>
        <w:separator/>
      </w:r>
    </w:p>
  </w:endnote>
  <w:endnote w:type="continuationSeparator" w:id="0">
    <w:p w14:paraId="1FCD120F" w14:textId="77777777" w:rsidR="003805DF" w:rsidRDefault="0038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6135" w14:textId="77777777" w:rsidR="003805DF" w:rsidRDefault="003805DF">
      <w:r>
        <w:separator/>
      </w:r>
    </w:p>
  </w:footnote>
  <w:footnote w:type="continuationSeparator" w:id="0">
    <w:p w14:paraId="1D89197D" w14:textId="77777777" w:rsidR="003805DF" w:rsidRDefault="0038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0745EF72" w14:textId="77777777" w:rsidTr="00EB458F">
      <w:tc>
        <w:tcPr>
          <w:tcW w:w="4428" w:type="dxa"/>
        </w:tcPr>
        <w:p w14:paraId="50061A69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15301FD0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409A10" wp14:editId="03630213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72413717" w14:textId="77777777" w:rsidR="00EB458F" w:rsidRDefault="00EB458F" w:rsidP="00EB458F">
          <w:pPr>
            <w:pStyle w:val="Header"/>
            <w:jc w:val="right"/>
          </w:pPr>
        </w:p>
        <w:p w14:paraId="4AEB66F7" w14:textId="77777777" w:rsidR="00EB458F" w:rsidRDefault="00EB458F" w:rsidP="00EB458F">
          <w:pPr>
            <w:pStyle w:val="Header"/>
            <w:jc w:val="right"/>
          </w:pPr>
        </w:p>
        <w:p w14:paraId="43D9E414" w14:textId="77777777" w:rsidR="00EB458F" w:rsidRDefault="00EB458F" w:rsidP="00EB458F">
          <w:pPr>
            <w:pStyle w:val="Header"/>
            <w:jc w:val="right"/>
          </w:pPr>
        </w:p>
        <w:p w14:paraId="190F9EA5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20FF912D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22A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CD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F962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8271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22AD9"/>
    <w:rsid w:val="00067484"/>
    <w:rsid w:val="00131ABE"/>
    <w:rsid w:val="002E0EF7"/>
    <w:rsid w:val="002E2C57"/>
    <w:rsid w:val="003805DF"/>
    <w:rsid w:val="003930E1"/>
    <w:rsid w:val="00563D1D"/>
    <w:rsid w:val="00575B64"/>
    <w:rsid w:val="005E60A9"/>
    <w:rsid w:val="005E7814"/>
    <w:rsid w:val="00603DE7"/>
    <w:rsid w:val="0062025E"/>
    <w:rsid w:val="00741BA2"/>
    <w:rsid w:val="007B141D"/>
    <w:rsid w:val="00867116"/>
    <w:rsid w:val="008D7E4B"/>
    <w:rsid w:val="0096338A"/>
    <w:rsid w:val="00980A97"/>
    <w:rsid w:val="00984B86"/>
    <w:rsid w:val="009C0276"/>
    <w:rsid w:val="00A00D3C"/>
    <w:rsid w:val="00A36EF7"/>
    <w:rsid w:val="00AF3B3B"/>
    <w:rsid w:val="00CA66E5"/>
    <w:rsid w:val="00D034EA"/>
    <w:rsid w:val="00E332D7"/>
    <w:rsid w:val="00EB458F"/>
    <w:rsid w:val="00F43FAD"/>
    <w:rsid w:val="00F474AC"/>
    <w:rsid w:val="00F7077E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4F426C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27EF1"/>
    <w:rsid w:val="001B7B01"/>
    <w:rsid w:val="003A77AD"/>
    <w:rsid w:val="008E2F85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1" ma:contentTypeDescription="Create a new document." ma:contentTypeScope="" ma:versionID="ba9aa0a78e347f3781f869d79ecccc9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00af9bf8d773c4397108c7693ee6eef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04E28-8875-4C6F-A075-D9295FB9D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CB403-B9AE-415E-987E-BA49D4718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3BA21C-4C40-4354-B133-1EF72EA8D6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122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Chris Fredericks</cp:lastModifiedBy>
  <cp:revision>22</cp:revision>
  <cp:lastPrinted>2020-02-23T17:36:00Z</cp:lastPrinted>
  <dcterms:created xsi:type="dcterms:W3CDTF">2020-01-10T13:37:00Z</dcterms:created>
  <dcterms:modified xsi:type="dcterms:W3CDTF">2020-02-23T17:36:00Z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  <property fmtid="{D5CDD505-2E9C-101B-9397-08002B2CF9AE}" pid="3" name="ContentTypeId">
    <vt:lpwstr>0x0101003BE428F6E708ED4C8A32C4E503C9D25F</vt:lpwstr>
  </property>
</Properties>
</file>